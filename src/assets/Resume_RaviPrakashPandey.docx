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306"/>
      </w:tblGrid>
      <w:tr w:rsidR="00A704CA" w:rsidRPr="004A3AFC" w:rsidTr="000B32EC">
        <w:tc>
          <w:tcPr>
            <w:tcW w:w="8630" w:type="dxa"/>
          </w:tcPr>
          <w:sdt>
            <w:sdtPr>
              <w:rPr>
                <w:rFonts w:ascii="Calibri" w:hAnsi="Calibri" w:cs="Calibri"/>
                <w:sz w:val="24"/>
              </w:rPr>
              <w:alias w:val="Enter your name:"/>
              <w:tag w:val="Enter your name:"/>
              <w:id w:val="461394294"/>
              <w:placeholder>
                <w:docPart w:val="A32F58D75B1441B692DBEEA11C1F422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:rsidR="00A704CA" w:rsidRPr="004A3AFC" w:rsidRDefault="00BC2758" w:rsidP="00A704CA">
                <w:pPr>
                  <w:pStyle w:val="Title"/>
                  <w:rPr>
                    <w:rFonts w:ascii="Calibri" w:hAnsi="Calibri" w:cs="Calibri"/>
                    <w:sz w:val="24"/>
                  </w:rPr>
                </w:pPr>
                <w:r w:rsidRPr="004A3AFC">
                  <w:rPr>
                    <w:rFonts w:ascii="Calibri" w:hAnsi="Calibri" w:cs="Calibri"/>
                    <w:sz w:val="24"/>
                  </w:rPr>
                  <w:t>Ravi Prakash Pandey</w:t>
                </w:r>
              </w:p>
            </w:sdtContent>
          </w:sdt>
          <w:p w:rsidR="00BC2758" w:rsidRPr="004A3AFC" w:rsidRDefault="00BC2758" w:rsidP="00BC2758">
            <w:pPr>
              <w:pStyle w:val="ContactInformation"/>
              <w:rPr>
                <w:rFonts w:ascii="Calibri" w:hAnsi="Calibri" w:cs="Calibri"/>
                <w:i/>
              </w:rPr>
            </w:pPr>
            <w:r w:rsidRPr="004A3AFC">
              <w:rPr>
                <w:rFonts w:ascii="Calibri" w:hAnsi="Calibri" w:cs="Calibri"/>
                <w:i/>
              </w:rPr>
              <w:t xml:space="preserve">Cell: +91 7007993416 </w:t>
            </w:r>
          </w:p>
          <w:p w:rsidR="00BC2758" w:rsidRPr="0063350A" w:rsidRDefault="00D86CCA" w:rsidP="00BC2758">
            <w:pPr>
              <w:pStyle w:val="ContactInformation"/>
              <w:rPr>
                <w:rFonts w:ascii="Calibri" w:hAnsi="Calibri" w:cs="Calibri"/>
                <w:i/>
              </w:rPr>
            </w:pPr>
            <w:sdt>
              <w:sdtPr>
                <w:rPr>
                  <w:rFonts w:ascii="Calibri" w:hAnsi="Calibri" w:cs="Calibri"/>
                  <w:i/>
                </w:rPr>
                <w:alias w:val="Enter email:"/>
                <w:tag w:val="Enter email:"/>
                <w:id w:val="-347328397"/>
                <w:placeholder>
                  <w:docPart w:val="D59F6EE1BD7C43A989D09DF47DFDCAC7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704CA" w:rsidRPr="004A3AFC">
                  <w:rPr>
                    <w:rFonts w:ascii="Calibri" w:hAnsi="Calibri" w:cs="Calibri"/>
                    <w:i/>
                  </w:rPr>
                  <w:t>Email</w:t>
                </w:r>
              </w:sdtContent>
            </w:sdt>
            <w:r w:rsidR="00BC2758" w:rsidRPr="004A3AFC">
              <w:rPr>
                <w:rFonts w:ascii="Calibri" w:hAnsi="Calibri" w:cs="Calibri"/>
                <w:i/>
              </w:rPr>
              <w:t xml:space="preserve">: </w:t>
            </w:r>
            <w:hyperlink r:id="rId9" w:history="1">
              <w:r w:rsidR="00BC2758" w:rsidRPr="004A3AFC">
                <w:rPr>
                  <w:rStyle w:val="Hyperlink"/>
                  <w:rFonts w:ascii="Calibri" w:hAnsi="Calibri" w:cs="Calibri"/>
                  <w:i/>
                </w:rPr>
                <w:t>rvpandey99@gmail.com</w:t>
              </w:r>
            </w:hyperlink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3"/>
        <w:gridCol w:w="6503"/>
      </w:tblGrid>
      <w:tr w:rsidR="00CA44C2" w:rsidRPr="004A3AFC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 w:cs="Calibri"/>
            </w:rPr>
            <w:alias w:val="Objective:"/>
            <w:tag w:val="Objective:"/>
            <w:id w:val="-1889253789"/>
            <w:placeholder>
              <w:docPart w:val="55134ABE420F4810B4C1DCE802B9D3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CA44C2" w:rsidRPr="004A3AFC" w:rsidRDefault="00CA44C2" w:rsidP="00840DA9">
                <w:pPr>
                  <w:pStyle w:val="Heading1"/>
                  <w:outlineLvl w:val="0"/>
                  <w:rPr>
                    <w:rFonts w:ascii="Calibri" w:hAnsi="Calibri" w:cs="Calibri"/>
                  </w:rPr>
                </w:pPr>
                <w:r w:rsidRPr="004A3AFC">
                  <w:rPr>
                    <w:rStyle w:val="Heading1Char"/>
                    <w:rFonts w:ascii="Calibri" w:eastAsiaTheme="minorEastAsia" w:hAnsi="Calibri" w:cs="Calibri"/>
                    <w:b/>
                  </w:rPr>
                  <w:t>Objective</w:t>
                </w:r>
              </w:p>
            </w:tc>
          </w:sdtContent>
        </w:sdt>
        <w:tc>
          <w:tcPr>
            <w:tcW w:w="6768" w:type="dxa"/>
          </w:tcPr>
          <w:p w:rsidR="00CA44C2" w:rsidRPr="004A3AFC" w:rsidRDefault="002D74AD" w:rsidP="002D74AD">
            <w:pPr>
              <w:rPr>
                <w:rFonts w:ascii="Calibri" w:hAnsi="Calibri" w:cs="Calibri"/>
              </w:rPr>
            </w:pPr>
            <w:r w:rsidRPr="004A3AFC">
              <w:rPr>
                <w:rFonts w:ascii="Calibri" w:hAnsi="Calibri" w:cs="Calibri"/>
              </w:rPr>
              <w:t>A software developer seeking challenging position in an IT related company offering responsibility and opportunities for progression.</w:t>
            </w:r>
          </w:p>
        </w:tc>
      </w:tr>
      <w:tr w:rsidR="002D74AD" w:rsidRPr="004A3AFC" w:rsidTr="002D74AD">
        <w:tc>
          <w:tcPr>
            <w:tcW w:w="1872" w:type="dxa"/>
          </w:tcPr>
          <w:p w:rsidR="002D74AD" w:rsidRPr="004A3AFC" w:rsidRDefault="002D74AD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 w:rsidRPr="004A3AFC">
              <w:rPr>
                <w:rFonts w:ascii="Calibri" w:hAnsi="Calibri" w:cs="Calibri"/>
                <w:bCs/>
              </w:rPr>
              <w:t>Summary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2D74AD" w:rsidRPr="004A3AFC" w:rsidRDefault="002D74AD" w:rsidP="002D74A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Cs/>
              </w:rPr>
            </w:pPr>
            <w:r w:rsidRPr="004A3AFC">
              <w:rPr>
                <w:rFonts w:ascii="Calibri" w:hAnsi="Calibri" w:cs="Calibri"/>
                <w:bCs/>
              </w:rPr>
              <w:t>Since February 2018 have 2 years of extensive hands on experience on Python, Javascript, Full stack web development and automation.</w:t>
            </w:r>
          </w:p>
          <w:p w:rsidR="002D74AD" w:rsidRPr="004A3AFC" w:rsidRDefault="002D74AD" w:rsidP="002D74A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Cs/>
              </w:rPr>
            </w:pPr>
            <w:r w:rsidRPr="004A3AFC">
              <w:rPr>
                <w:rFonts w:ascii="Calibri" w:hAnsi="Calibri" w:cs="Calibri"/>
                <w:bCs/>
              </w:rPr>
              <w:t>Currently working as Project Engineer, Wipro Technologies.</w:t>
            </w:r>
          </w:p>
          <w:p w:rsidR="002D74AD" w:rsidRPr="004A3AFC" w:rsidRDefault="002D74AD" w:rsidP="002D74A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Cs/>
              </w:rPr>
            </w:pPr>
            <w:r w:rsidRPr="004A3AFC">
              <w:rPr>
                <w:rFonts w:ascii="Calibri" w:hAnsi="Calibri" w:cs="Calibri"/>
                <w:bCs/>
              </w:rPr>
              <w:t xml:space="preserve">Also worked on some freelancing and </w:t>
            </w:r>
            <w:r w:rsidR="000A1476">
              <w:rPr>
                <w:rFonts w:ascii="Calibri" w:hAnsi="Calibri" w:cs="Calibri"/>
                <w:bCs/>
              </w:rPr>
              <w:t xml:space="preserve">personal projects as full stack </w:t>
            </w:r>
            <w:r w:rsidRPr="004A3AFC">
              <w:rPr>
                <w:rFonts w:ascii="Calibri" w:hAnsi="Calibri" w:cs="Calibri"/>
                <w:bCs/>
              </w:rPr>
              <w:t>developer.</w:t>
            </w:r>
          </w:p>
        </w:tc>
      </w:tr>
      <w:tr w:rsidR="002D74AD" w:rsidRPr="004A3AFC" w:rsidTr="002D74AD">
        <w:tc>
          <w:tcPr>
            <w:tcW w:w="1872" w:type="dxa"/>
            <w:tcBorders>
              <w:right w:val="single" w:sz="4" w:space="0" w:color="auto"/>
            </w:tcBorders>
          </w:tcPr>
          <w:p w:rsidR="002D74AD" w:rsidRPr="004A3AFC" w:rsidRDefault="002D74AD" w:rsidP="00840DA9">
            <w:pPr>
              <w:pStyle w:val="Heading1"/>
              <w:outlineLvl w:val="0"/>
              <w:rPr>
                <w:rFonts w:ascii="Calibri" w:hAnsi="Calibri" w:cs="Calibri"/>
                <w:bCs/>
              </w:rPr>
            </w:pPr>
            <w:r w:rsidRPr="004A3AFC">
              <w:rPr>
                <w:rFonts w:ascii="Calibri" w:hAnsi="Calibri" w:cs="Calibri"/>
                <w:bCs/>
              </w:rPr>
              <w:t>Skills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AD" w:rsidRPr="004A3AFC" w:rsidRDefault="002D74AD" w:rsidP="002D74AD">
            <w:pPr>
              <w:ind w:left="720"/>
              <w:rPr>
                <w:rFonts w:ascii="Calibri" w:hAnsi="Calibri" w:cs="Calibri"/>
                <w:bCs/>
              </w:rPr>
            </w:pPr>
            <w:r w:rsidRPr="004A3AFC">
              <w:rPr>
                <w:rFonts w:ascii="Calibri" w:hAnsi="Calibri" w:cs="Calibri"/>
                <w:bCs/>
              </w:rPr>
              <w:t>Python, Node.Js, Javascript, C++, HTML, CSS.</w:t>
            </w:r>
          </w:p>
          <w:p w:rsidR="002D74AD" w:rsidRPr="004A3AFC" w:rsidRDefault="002D74AD" w:rsidP="002D74AD">
            <w:pPr>
              <w:ind w:left="720"/>
              <w:rPr>
                <w:rFonts w:ascii="Calibri" w:hAnsi="Calibri" w:cs="Calibri"/>
                <w:bCs/>
              </w:rPr>
            </w:pPr>
            <w:r w:rsidRPr="004A3AFC">
              <w:rPr>
                <w:rFonts w:ascii="Calibri" w:hAnsi="Calibri" w:cs="Calibri"/>
                <w:bCs/>
              </w:rPr>
              <w:t>Express.js, Angular, Flask(Python).</w:t>
            </w:r>
          </w:p>
          <w:p w:rsidR="0094125D" w:rsidRPr="004A3AFC" w:rsidRDefault="002D74AD" w:rsidP="0094125D">
            <w:pPr>
              <w:ind w:left="720"/>
              <w:rPr>
                <w:rFonts w:ascii="Calibri" w:hAnsi="Calibri" w:cs="Calibri"/>
                <w:bCs/>
              </w:rPr>
            </w:pPr>
            <w:r w:rsidRPr="004A3AFC">
              <w:rPr>
                <w:rFonts w:ascii="Calibri" w:hAnsi="Calibri" w:cs="Calibri"/>
                <w:bCs/>
              </w:rPr>
              <w:t>Oracle, MySQL, MongoDB, Git and GitHub.</w:t>
            </w:r>
          </w:p>
          <w:p w:rsidR="00310E1D" w:rsidRDefault="00310E1D" w:rsidP="0094125D">
            <w:pPr>
              <w:ind w:left="720"/>
              <w:rPr>
                <w:rFonts w:ascii="Calibri" w:hAnsi="Calibri" w:cs="Calibri"/>
                <w:bCs/>
              </w:rPr>
            </w:pPr>
            <w:r w:rsidRPr="004A3AFC">
              <w:rPr>
                <w:rFonts w:ascii="Calibri" w:hAnsi="Calibri" w:cs="Calibri"/>
                <w:bCs/>
              </w:rPr>
              <w:t>Machine Learning (Python SciPy stack).</w:t>
            </w:r>
          </w:p>
          <w:p w:rsidR="002E48F1" w:rsidRPr="004A3AFC" w:rsidRDefault="002E48F1" w:rsidP="0094125D">
            <w:pPr>
              <w:ind w:left="72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Docker and Kubernetes.</w:t>
            </w:r>
          </w:p>
        </w:tc>
      </w:tr>
      <w:tr w:rsidR="00CA44C2" w:rsidRPr="004A3AFC" w:rsidTr="002D74AD">
        <w:sdt>
          <w:sdtPr>
            <w:rPr>
              <w:rFonts w:ascii="Calibri" w:hAnsi="Calibri" w:cs="Calibri"/>
            </w:rPr>
            <w:alias w:val="Experience:"/>
            <w:tag w:val="Experience:"/>
            <w:id w:val="1033002868"/>
            <w:placeholder>
              <w:docPart w:val="9DDCACC1B6EA40D2886FABED7D5918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CA44C2" w:rsidRPr="004A3AFC" w:rsidRDefault="00CA44C2" w:rsidP="00840DA9">
                <w:pPr>
                  <w:pStyle w:val="Heading1"/>
                  <w:outlineLvl w:val="0"/>
                  <w:rPr>
                    <w:rFonts w:ascii="Calibri" w:hAnsi="Calibri" w:cs="Calibri"/>
                  </w:rPr>
                </w:pPr>
                <w:r w:rsidRPr="004A3AFC">
                  <w:rPr>
                    <w:rFonts w:ascii="Calibri" w:hAnsi="Calibri" w:cs="Calibri"/>
                  </w:rPr>
                  <w:t>Experience</w:t>
                </w:r>
              </w:p>
            </w:tc>
          </w:sdtContent>
        </w:sdt>
        <w:tc>
          <w:tcPr>
            <w:tcW w:w="6768" w:type="dxa"/>
            <w:tcBorders>
              <w:top w:val="single" w:sz="4" w:space="0" w:color="auto"/>
            </w:tcBorders>
          </w:tcPr>
          <w:p w:rsidR="00CA44C2" w:rsidRPr="004A3AFC" w:rsidRDefault="0094125D" w:rsidP="00CA44C2">
            <w:pPr>
              <w:pStyle w:val="Heading1"/>
              <w:outlineLvl w:val="0"/>
              <w:rPr>
                <w:rFonts w:ascii="Calibri" w:eastAsiaTheme="minorEastAsia" w:hAnsi="Calibri" w:cs="Calibri"/>
              </w:rPr>
            </w:pPr>
            <w:r w:rsidRPr="004A3AFC">
              <w:rPr>
                <w:rFonts w:ascii="Calibri" w:hAnsi="Calibri" w:cs="Calibri"/>
              </w:rPr>
              <w:t>Project Engineer</w:t>
            </w:r>
          </w:p>
          <w:p w:rsidR="00CA44C2" w:rsidRPr="004A3AFC" w:rsidRDefault="0094125D" w:rsidP="00CA44C2">
            <w:pPr>
              <w:rPr>
                <w:rFonts w:ascii="Calibri" w:hAnsi="Calibri" w:cs="Calibri"/>
              </w:rPr>
            </w:pPr>
            <w:r w:rsidRPr="004A3AFC">
              <w:rPr>
                <w:rFonts w:ascii="Calibri" w:hAnsi="Calibri" w:cs="Calibri"/>
              </w:rPr>
              <w:t>Wipro Technologies</w:t>
            </w:r>
            <w:r w:rsidR="00CA44C2" w:rsidRPr="004A3AFC">
              <w:rPr>
                <w:rFonts w:ascii="Calibri" w:hAnsi="Calibri" w:cs="Calibri"/>
              </w:rPr>
              <w:t xml:space="preserve">, </w:t>
            </w:r>
            <w:r w:rsidRPr="004A3AFC">
              <w:rPr>
                <w:rFonts w:ascii="Calibri" w:hAnsi="Calibri" w:cs="Calibri"/>
              </w:rPr>
              <w:t>Bengaluru</w:t>
            </w:r>
          </w:p>
          <w:p w:rsidR="00CA44C2" w:rsidRPr="004A3AFC" w:rsidRDefault="0094125D" w:rsidP="00CA44C2">
            <w:pPr>
              <w:pStyle w:val="Date"/>
              <w:rPr>
                <w:rFonts w:ascii="Calibri" w:hAnsi="Calibri" w:cs="Calibri"/>
              </w:rPr>
            </w:pPr>
            <w:r w:rsidRPr="004A3AFC">
              <w:rPr>
                <w:rFonts w:ascii="Calibri" w:hAnsi="Calibri" w:cs="Calibri"/>
              </w:rPr>
              <w:t>February 2018</w:t>
            </w:r>
            <w:r w:rsidR="00CA44C2" w:rsidRPr="004A3AFC">
              <w:rPr>
                <w:rFonts w:ascii="Calibri" w:hAnsi="Calibri" w:cs="Calibri"/>
              </w:rPr>
              <w:t xml:space="preserve"> – </w:t>
            </w:r>
            <w:r w:rsidRPr="004A3AFC">
              <w:rPr>
                <w:rFonts w:ascii="Calibri" w:hAnsi="Calibri" w:cs="Calibri"/>
              </w:rPr>
              <w:t>Till Date</w:t>
            </w:r>
          </w:p>
          <w:p w:rsidR="00CA44C2" w:rsidRPr="004A3AFC" w:rsidRDefault="00310E1D" w:rsidP="00310E1D">
            <w:pPr>
              <w:rPr>
                <w:rFonts w:ascii="Calibri" w:hAnsi="Calibri" w:cs="Calibri"/>
              </w:rPr>
            </w:pPr>
            <w:r w:rsidRPr="004A3AFC">
              <w:rPr>
                <w:rFonts w:ascii="Calibri" w:hAnsi="Calibri" w:cs="Calibri"/>
              </w:rPr>
              <w:t>I have worked on below mentioned technologies.</w:t>
            </w:r>
          </w:p>
          <w:p w:rsidR="00310E1D" w:rsidRPr="004A3AFC" w:rsidRDefault="00310E1D" w:rsidP="00310E1D">
            <w:pPr>
              <w:rPr>
                <w:rFonts w:ascii="Calibri" w:hAnsi="Calibri" w:cs="Calibri"/>
              </w:rPr>
            </w:pPr>
            <w:r w:rsidRPr="004A3AFC">
              <w:rPr>
                <w:rFonts w:ascii="Calibri" w:hAnsi="Calibri" w:cs="Calibri"/>
              </w:rPr>
              <w:t>Web development Node.Js, Angular, MongoDB and Oracle SQL.</w:t>
            </w:r>
          </w:p>
          <w:p w:rsidR="00310E1D" w:rsidRPr="004A3AFC" w:rsidRDefault="00310E1D" w:rsidP="00310E1D">
            <w:pPr>
              <w:rPr>
                <w:rFonts w:ascii="Calibri" w:hAnsi="Calibri" w:cs="Calibri"/>
              </w:rPr>
            </w:pPr>
            <w:r w:rsidRPr="004A3AFC">
              <w:rPr>
                <w:rFonts w:ascii="Calibri" w:hAnsi="Calibri" w:cs="Calibri"/>
              </w:rPr>
              <w:t>Python and Machine Learning (SciPy stack).</w:t>
            </w:r>
          </w:p>
        </w:tc>
      </w:tr>
      <w:tr w:rsidR="00F8731E" w:rsidRPr="004A3AFC" w:rsidTr="002D4F34">
        <w:sdt>
          <w:sdtPr>
            <w:rPr>
              <w:rFonts w:ascii="Calibri" w:hAnsi="Calibri" w:cs="Calibri"/>
            </w:rPr>
            <w:alias w:val="Education:"/>
            <w:tag w:val="Education:"/>
            <w:id w:val="1405184291"/>
            <w:placeholder>
              <w:docPart w:val="A63E625CF9404EEAB577A6B76F10BD1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F8731E" w:rsidRPr="004A3AFC" w:rsidRDefault="00F8731E" w:rsidP="00840DA9">
                <w:pPr>
                  <w:pStyle w:val="Heading1"/>
                  <w:outlineLvl w:val="0"/>
                  <w:rPr>
                    <w:rFonts w:ascii="Calibri" w:hAnsi="Calibri" w:cs="Calibri"/>
                  </w:rPr>
                </w:pPr>
                <w:r w:rsidRPr="004A3AFC">
                  <w:rPr>
                    <w:rFonts w:ascii="Calibri" w:hAnsi="Calibri" w:cs="Calibri"/>
                  </w:rPr>
                  <w:t>Education</w:t>
                </w:r>
              </w:p>
            </w:tc>
          </w:sdtContent>
        </w:sdt>
        <w:tc>
          <w:tcPr>
            <w:tcW w:w="6768" w:type="dxa"/>
          </w:tcPr>
          <w:p w:rsidR="00F8731E" w:rsidRPr="004A3AFC" w:rsidRDefault="00DA29DA" w:rsidP="00840DA9">
            <w:pPr>
              <w:pStyle w:val="Heading1"/>
              <w:outlineLvl w:val="0"/>
              <w:rPr>
                <w:rFonts w:ascii="Calibri" w:eastAsiaTheme="minorEastAsia" w:hAnsi="Calibri" w:cs="Calibri"/>
              </w:rPr>
            </w:pPr>
            <w:r w:rsidRPr="004A3AFC">
              <w:rPr>
                <w:rFonts w:ascii="Calibri" w:hAnsi="Calibri" w:cs="Calibri"/>
              </w:rPr>
              <w:t>Bachelor of Technology</w:t>
            </w:r>
          </w:p>
          <w:p w:rsidR="00F8731E" w:rsidRPr="004A3AFC" w:rsidRDefault="00DA29DA" w:rsidP="00840DA9">
            <w:pPr>
              <w:rPr>
                <w:rFonts w:ascii="Calibri" w:hAnsi="Calibri" w:cs="Calibri"/>
              </w:rPr>
            </w:pPr>
            <w:r w:rsidRPr="004A3AFC">
              <w:rPr>
                <w:rFonts w:ascii="Calibri" w:hAnsi="Calibri" w:cs="Calibri"/>
              </w:rPr>
              <w:t>APJ Abdul Kalam Technological University</w:t>
            </w:r>
            <w:r w:rsidR="00F8731E" w:rsidRPr="004A3AFC">
              <w:rPr>
                <w:rFonts w:ascii="Calibri" w:hAnsi="Calibri" w:cs="Calibri"/>
              </w:rPr>
              <w:t xml:space="preserve">, </w:t>
            </w:r>
            <w:r w:rsidRPr="004A3AFC">
              <w:rPr>
                <w:rFonts w:ascii="Calibri" w:hAnsi="Calibri" w:cs="Calibri"/>
              </w:rPr>
              <w:t>Uttar Pradesh</w:t>
            </w:r>
          </w:p>
          <w:p w:rsidR="00F8731E" w:rsidRDefault="00DA29DA" w:rsidP="00840DA9">
            <w:pPr>
              <w:rPr>
                <w:rFonts w:ascii="Calibri" w:hAnsi="Calibri" w:cs="Calibri"/>
              </w:rPr>
            </w:pPr>
            <w:r w:rsidRPr="004A3AFC">
              <w:rPr>
                <w:rFonts w:ascii="Calibri" w:hAnsi="Calibri" w:cs="Calibri"/>
              </w:rPr>
              <w:t>2017</w:t>
            </w:r>
          </w:p>
          <w:p w:rsidR="004A3AFC" w:rsidRPr="004A3AFC" w:rsidRDefault="004A3AFC" w:rsidP="00840D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73%</w:t>
            </w:r>
          </w:p>
          <w:p w:rsidR="00F8731E" w:rsidRPr="004A3AFC" w:rsidRDefault="004A3AFC" w:rsidP="004A3A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auto"/>
              </w:rPr>
              <w:t xml:space="preserve">Relevant courses: </w:t>
            </w:r>
            <w:r w:rsidRPr="004A3AFC">
              <w:rPr>
                <w:rFonts w:ascii="Calibri" w:hAnsi="Calibri" w:cs="Calibri"/>
                <w:color w:val="auto"/>
              </w:rPr>
              <w:t>Differe</w:t>
            </w:r>
            <w:r>
              <w:rPr>
                <w:rFonts w:ascii="Calibri" w:hAnsi="Calibri" w:cs="Calibri"/>
                <w:color w:val="auto"/>
              </w:rPr>
              <w:t xml:space="preserve">ntial Equations, </w:t>
            </w:r>
            <w:r w:rsidRPr="004A3AFC">
              <w:rPr>
                <w:rFonts w:ascii="Calibri" w:hAnsi="Calibri" w:cs="Calibri"/>
                <w:color w:val="auto"/>
              </w:rPr>
              <w:t>C</w:t>
            </w:r>
            <w:r>
              <w:rPr>
                <w:rFonts w:ascii="Calibri" w:hAnsi="Calibri" w:cs="Calibri"/>
                <w:color w:val="auto"/>
              </w:rPr>
              <w:t>alculus, Discrete mathematics, Data structures and algorithms, Computer programming, Digital design and microprocessors, Digital Image Processing.</w:t>
            </w:r>
          </w:p>
        </w:tc>
      </w:tr>
      <w:tr w:rsidR="0063350A" w:rsidRPr="004A3AFC" w:rsidTr="002D4F34">
        <w:tc>
          <w:tcPr>
            <w:tcW w:w="1872" w:type="dxa"/>
          </w:tcPr>
          <w:p w:rsidR="0063350A" w:rsidRPr="004A3AFC" w:rsidRDefault="0063350A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Certifications</w:t>
            </w:r>
          </w:p>
        </w:tc>
        <w:tc>
          <w:tcPr>
            <w:tcW w:w="6768" w:type="dxa"/>
          </w:tcPr>
          <w:p w:rsidR="000A1476" w:rsidRDefault="002E48F1" w:rsidP="000A1476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Modern web full stack development, Wipro</w:t>
            </w:r>
            <w:r w:rsidR="000A1476">
              <w:rPr>
                <w:rFonts w:ascii="Calibri" w:hAnsi="Calibri" w:cs="Calibri"/>
                <w:b w:val="0"/>
              </w:rPr>
              <w:t xml:space="preserve"> </w:t>
            </w:r>
          </w:p>
          <w:p w:rsidR="000A1476" w:rsidRDefault="000A1476" w:rsidP="000A1476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Python for DataScience and Machine Learning Bootcamp, Udemy </w:t>
            </w:r>
          </w:p>
          <w:p w:rsidR="002E48F1" w:rsidRDefault="000A1476" w:rsidP="00840DA9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Javascript: Understanding the weird parts, Udemy</w:t>
            </w:r>
          </w:p>
          <w:p w:rsidR="002E48F1" w:rsidRPr="002E48F1" w:rsidRDefault="002E48F1" w:rsidP="000A1476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Docker and Kubernetes: The Complete Guide, Udemy</w:t>
            </w:r>
          </w:p>
        </w:tc>
      </w:tr>
      <w:tr w:rsidR="0063350A" w:rsidRPr="004A3AFC" w:rsidTr="002D4F34">
        <w:tc>
          <w:tcPr>
            <w:tcW w:w="1872" w:type="dxa"/>
          </w:tcPr>
          <w:p w:rsidR="0063350A" w:rsidRDefault="0063350A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Awards</w:t>
            </w:r>
          </w:p>
        </w:tc>
        <w:tc>
          <w:tcPr>
            <w:tcW w:w="6768" w:type="dxa"/>
          </w:tcPr>
          <w:p w:rsidR="0063350A" w:rsidRDefault="0076114C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Best Pragati Award,</w:t>
            </w:r>
            <w:r w:rsidR="004E6E44">
              <w:rPr>
                <w:rFonts w:ascii="Calibri" w:hAnsi="Calibri" w:cs="Calibri"/>
              </w:rPr>
              <w:t xml:space="preserve"> Pragati Season-1,</w:t>
            </w:r>
            <w:r>
              <w:rPr>
                <w:rFonts w:ascii="Calibri" w:hAnsi="Calibri" w:cs="Calibri"/>
              </w:rPr>
              <w:t xml:space="preserve"> Wipro</w:t>
            </w:r>
          </w:p>
          <w:p w:rsidR="0076114C" w:rsidRDefault="0076114C" w:rsidP="00840DA9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 w:rsidRPr="0076114C">
              <w:rPr>
                <w:rFonts w:ascii="Calibri" w:hAnsi="Calibri" w:cs="Calibri"/>
                <w:b w:val="0"/>
              </w:rPr>
              <w:t>July - Aug 2019</w:t>
            </w:r>
          </w:p>
          <w:p w:rsidR="0076114C" w:rsidRDefault="0076114C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</w:p>
          <w:p w:rsidR="00D40E04" w:rsidRDefault="0076114C" w:rsidP="00D40E04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Inspiring Performance Award, Wipro</w:t>
            </w:r>
          </w:p>
          <w:p w:rsidR="0076114C" w:rsidRPr="005D4F13" w:rsidRDefault="005D4F13" w:rsidP="00840DA9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 w:rsidRPr="005D4F13">
              <w:rPr>
                <w:rFonts w:ascii="Calibri" w:hAnsi="Calibri" w:cs="Calibri"/>
                <w:b w:val="0"/>
              </w:rPr>
              <w:t>Apr 2019, Sept 2019</w:t>
            </w:r>
          </w:p>
        </w:tc>
      </w:tr>
      <w:tr w:rsidR="0063350A" w:rsidRPr="004A3AFC" w:rsidTr="002D4F34">
        <w:tc>
          <w:tcPr>
            <w:tcW w:w="1872" w:type="dxa"/>
          </w:tcPr>
          <w:p w:rsidR="0063350A" w:rsidRDefault="0063350A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Projects</w:t>
            </w:r>
          </w:p>
        </w:tc>
        <w:tc>
          <w:tcPr>
            <w:tcW w:w="6768" w:type="dxa"/>
          </w:tcPr>
          <w:p w:rsidR="00F94977" w:rsidRDefault="00DC1558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Personal - </w:t>
            </w:r>
            <w:r w:rsidR="002E1626">
              <w:rPr>
                <w:rFonts w:ascii="Calibri" w:hAnsi="Calibri" w:cs="Calibri"/>
              </w:rPr>
              <w:t>Online Trading Platform</w:t>
            </w:r>
          </w:p>
          <w:p w:rsidR="00F94977" w:rsidRPr="00F94977" w:rsidRDefault="00F94977" w:rsidP="00840DA9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 w:rsidRPr="00F94977">
              <w:rPr>
                <w:rFonts w:ascii="Calibri" w:hAnsi="Calibri" w:cs="Calibri"/>
                <w:b w:val="0"/>
              </w:rPr>
              <w:t>Technologies used:</w:t>
            </w:r>
            <w:r>
              <w:rPr>
                <w:rFonts w:ascii="Calibri" w:hAnsi="Calibri" w:cs="Calibri"/>
                <w:b w:val="0"/>
              </w:rPr>
              <w:t xml:space="preserve"> Node.js, MongoDB, Express.js, Angular</w:t>
            </w:r>
            <w:r w:rsidR="00B034E9">
              <w:rPr>
                <w:rFonts w:ascii="Calibri" w:hAnsi="Calibri" w:cs="Calibri"/>
                <w:b w:val="0"/>
              </w:rPr>
              <w:t xml:space="preserve"> and Heroku for deployment.</w:t>
            </w:r>
          </w:p>
          <w:p w:rsidR="00FA47C2" w:rsidRDefault="00FA47C2" w:rsidP="00FA47C2">
            <w:pPr>
              <w:pStyle w:val="Heading1"/>
              <w:outlineLvl w:val="0"/>
              <w:rPr>
                <w:rFonts w:ascii="Calibri" w:hAnsi="Calibri" w:cs="Calibri"/>
                <w:b w:val="0"/>
                <w:lang w:val="en-IN"/>
              </w:rPr>
            </w:pPr>
            <w:r w:rsidRPr="00FA47C2">
              <w:rPr>
                <w:rFonts w:ascii="Calibri" w:hAnsi="Calibri" w:cs="Calibri"/>
                <w:b w:val="0"/>
                <w:lang w:val="en-IN"/>
              </w:rPr>
              <w:t xml:space="preserve">This </w:t>
            </w:r>
            <w:r>
              <w:rPr>
                <w:rFonts w:ascii="Calibri" w:hAnsi="Calibri" w:cs="Calibri"/>
                <w:b w:val="0"/>
                <w:lang w:val="en-IN"/>
              </w:rPr>
              <w:t>application is</w:t>
            </w:r>
            <w:r w:rsidRPr="00FA47C2">
              <w:rPr>
                <w:rFonts w:ascii="Calibri" w:hAnsi="Calibri" w:cs="Calibri"/>
                <w:b w:val="0"/>
                <w:lang w:val="en-IN"/>
              </w:rPr>
              <w:t xml:space="preserve"> just for simulation purpose.</w:t>
            </w:r>
            <w:r>
              <w:rPr>
                <w:rFonts w:ascii="Calibri" w:hAnsi="Calibri" w:cs="Calibri"/>
                <w:b w:val="0"/>
                <w:lang w:val="en-IN"/>
              </w:rPr>
              <w:t xml:space="preserve"> The system provides below functionalities</w:t>
            </w:r>
            <w:r w:rsidRPr="00FA47C2">
              <w:rPr>
                <w:rFonts w:ascii="Calibri" w:hAnsi="Calibri" w:cs="Calibri"/>
                <w:b w:val="0"/>
                <w:lang w:val="en-IN"/>
              </w:rPr>
              <w:t>:</w:t>
            </w:r>
            <w:r w:rsidRPr="00FA47C2">
              <w:rPr>
                <w:rFonts w:eastAsiaTheme="minorHAnsi"/>
                <w:b w:val="0"/>
                <w:color w:val="383838"/>
                <w:shd w:val="clear" w:color="auto" w:fill="FFFFFF"/>
                <w:lang w:val="en-IN" w:eastAsia="en-US"/>
              </w:rPr>
              <w:t xml:space="preserve"> </w:t>
            </w:r>
            <w:r w:rsidRPr="00FA47C2">
              <w:rPr>
                <w:rFonts w:ascii="Calibri" w:hAnsi="Calibri" w:cs="Calibri"/>
                <w:b w:val="0"/>
                <w:lang w:val="en-IN"/>
              </w:rPr>
              <w:t>New User Registration</w:t>
            </w:r>
            <w:r>
              <w:rPr>
                <w:rFonts w:ascii="Calibri" w:hAnsi="Calibri" w:cs="Calibri"/>
                <w:b w:val="0"/>
                <w:lang w:val="en-IN"/>
              </w:rPr>
              <w:t xml:space="preserve">, </w:t>
            </w:r>
            <w:r w:rsidRPr="00FA47C2">
              <w:rPr>
                <w:rFonts w:ascii="Calibri" w:hAnsi="Calibri" w:cs="Calibri"/>
                <w:b w:val="0"/>
                <w:lang w:val="en-IN"/>
              </w:rPr>
              <w:t>Buy stock</w:t>
            </w:r>
            <w:r>
              <w:rPr>
                <w:rFonts w:ascii="Calibri" w:hAnsi="Calibri" w:cs="Calibri"/>
                <w:b w:val="0"/>
                <w:lang w:val="en-IN"/>
              </w:rPr>
              <w:t xml:space="preserve">, </w:t>
            </w:r>
            <w:r w:rsidRPr="00FA47C2">
              <w:rPr>
                <w:rFonts w:ascii="Calibri" w:hAnsi="Calibri" w:cs="Calibri"/>
                <w:b w:val="0"/>
                <w:lang w:val="en-IN"/>
              </w:rPr>
              <w:t>Sell stock</w:t>
            </w:r>
            <w:r>
              <w:rPr>
                <w:rFonts w:ascii="Calibri" w:hAnsi="Calibri" w:cs="Calibri"/>
                <w:b w:val="0"/>
                <w:lang w:val="en-IN"/>
              </w:rPr>
              <w:t xml:space="preserve">, </w:t>
            </w:r>
            <w:r w:rsidRPr="00FA47C2">
              <w:rPr>
                <w:rFonts w:ascii="Calibri" w:hAnsi="Calibri" w:cs="Calibri"/>
                <w:b w:val="0"/>
                <w:lang w:val="en-IN"/>
              </w:rPr>
              <w:t>Display Order details</w:t>
            </w:r>
            <w:r>
              <w:rPr>
                <w:rFonts w:ascii="Calibri" w:hAnsi="Calibri" w:cs="Calibri"/>
                <w:b w:val="0"/>
                <w:lang w:val="en-IN"/>
              </w:rPr>
              <w:t xml:space="preserve">, </w:t>
            </w:r>
            <w:r w:rsidRPr="00FA47C2">
              <w:rPr>
                <w:rFonts w:ascii="Calibri" w:hAnsi="Calibri" w:cs="Calibri"/>
                <w:b w:val="0"/>
                <w:lang w:val="en-IN"/>
              </w:rPr>
              <w:t>Display Trade details</w:t>
            </w:r>
            <w:r>
              <w:rPr>
                <w:rFonts w:ascii="Calibri" w:hAnsi="Calibri" w:cs="Calibri"/>
                <w:b w:val="0"/>
                <w:lang w:val="en-IN"/>
              </w:rPr>
              <w:t xml:space="preserve">. </w:t>
            </w:r>
            <w:r w:rsidRPr="00FA47C2">
              <w:rPr>
                <w:rFonts w:ascii="Calibri" w:hAnsi="Calibri" w:cs="Calibri"/>
                <w:b w:val="0"/>
                <w:lang w:val="en-IN"/>
              </w:rPr>
              <w:t>In actual trading, multiple order types are possible. But in this system, only Limit Order type is considered for the scope.</w:t>
            </w:r>
          </w:p>
          <w:p w:rsidR="00B034E9" w:rsidRPr="00FA47C2" w:rsidRDefault="00B034E9" w:rsidP="00FA47C2">
            <w:pPr>
              <w:pStyle w:val="Heading1"/>
              <w:rPr>
                <w:rFonts w:ascii="Calibri" w:hAnsi="Calibri" w:cs="Calibri"/>
                <w:b w:val="0"/>
                <w:lang w:val="en-IN"/>
              </w:rPr>
            </w:pPr>
            <w:r>
              <w:rPr>
                <w:rFonts w:ascii="Calibri" w:hAnsi="Calibri" w:cs="Calibri"/>
                <w:b w:val="0"/>
                <w:lang w:val="en-IN"/>
              </w:rPr>
              <w:t xml:space="preserve">Live Demo: </w:t>
            </w:r>
            <w:hyperlink r:id="rId10" w:history="1">
              <w:r w:rsidRPr="00B034E9">
                <w:rPr>
                  <w:rStyle w:val="Hyperlink"/>
                  <w:rFonts w:ascii="Calibri" w:hAnsi="Calibri" w:cs="Calibri"/>
                  <w:b w:val="0"/>
                  <w:lang w:val="en-IN"/>
                </w:rPr>
                <w:t>https://trade-ravi.herokuapp.com/</w:t>
              </w:r>
            </w:hyperlink>
          </w:p>
          <w:p w:rsidR="009D5DD2" w:rsidRDefault="009D5DD2" w:rsidP="00840DA9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</w:p>
          <w:p w:rsidR="0063350A" w:rsidRDefault="00DC1558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State Street - </w:t>
            </w:r>
            <w:r w:rsidR="002E1626">
              <w:rPr>
                <w:rFonts w:ascii="Calibri" w:hAnsi="Calibri" w:cs="Calibri"/>
              </w:rPr>
              <w:t>Python Selenium UI Data download Project</w:t>
            </w:r>
          </w:p>
          <w:p w:rsidR="00353EC4" w:rsidRPr="00353EC4" w:rsidRDefault="00353EC4" w:rsidP="00840DA9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 w:rsidRPr="00353EC4">
              <w:rPr>
                <w:rFonts w:ascii="Calibri" w:hAnsi="Calibri" w:cs="Calibri"/>
                <w:b w:val="0"/>
              </w:rPr>
              <w:t>It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</w:t>
            </w:r>
          </w:p>
          <w:p w:rsidR="00353EC4" w:rsidRDefault="00353EC4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</w:p>
          <w:p w:rsidR="002E1626" w:rsidRDefault="00DC1558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Personal - </w:t>
            </w:r>
            <w:r w:rsidR="002E1626">
              <w:rPr>
                <w:rFonts w:ascii="Calibri" w:hAnsi="Calibri" w:cs="Calibri"/>
              </w:rPr>
              <w:t>Issue Tracker application</w:t>
            </w:r>
          </w:p>
          <w:p w:rsidR="00353EC4" w:rsidRPr="00353EC4" w:rsidRDefault="00353EC4" w:rsidP="00353EC4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 w:rsidRPr="00353EC4">
              <w:rPr>
                <w:rFonts w:ascii="Calibri" w:hAnsi="Calibri" w:cs="Calibri"/>
                <w:b w:val="0"/>
              </w:rPr>
              <w:t>It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</w:t>
            </w:r>
          </w:p>
          <w:p w:rsidR="00353EC4" w:rsidRDefault="00353EC4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</w:p>
          <w:p w:rsidR="002E1626" w:rsidRDefault="002E1626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Freelancing</w:t>
            </w:r>
            <w:r w:rsidR="00DC1558">
              <w:rPr>
                <w:rFonts w:ascii="Calibri" w:hAnsi="Calibri" w:cs="Calibri"/>
              </w:rPr>
              <w:t xml:space="preserve"> -</w:t>
            </w:r>
            <w:r>
              <w:rPr>
                <w:rFonts w:ascii="Calibri" w:hAnsi="Calibri" w:cs="Calibri"/>
              </w:rPr>
              <w:t xml:space="preserve"> Beauty Blogging Site</w:t>
            </w:r>
          </w:p>
          <w:p w:rsidR="00272432" w:rsidRPr="00272432" w:rsidRDefault="00272432" w:rsidP="00840DA9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 w:rsidRPr="00272432">
              <w:rPr>
                <w:rFonts w:ascii="Calibri" w:hAnsi="Calibri" w:cs="Calibri"/>
                <w:b w:val="0"/>
              </w:rPr>
              <w:t xml:space="preserve">Technologies used: </w:t>
            </w:r>
            <w:r>
              <w:rPr>
                <w:rFonts w:ascii="Calibri" w:hAnsi="Calibri" w:cs="Calibri"/>
                <w:b w:val="0"/>
              </w:rPr>
              <w:t>Gatsby static site generator</w:t>
            </w:r>
            <w:r w:rsidR="003C001A">
              <w:rPr>
                <w:rFonts w:ascii="Calibri" w:hAnsi="Calibri" w:cs="Calibri"/>
                <w:b w:val="0"/>
              </w:rPr>
              <w:t>, Netlify hosting</w:t>
            </w:r>
            <w:r>
              <w:rPr>
                <w:rFonts w:ascii="Calibri" w:hAnsi="Calibri" w:cs="Calibri"/>
                <w:b w:val="0"/>
              </w:rPr>
              <w:t>.</w:t>
            </w:r>
          </w:p>
          <w:p w:rsidR="00353EC4" w:rsidRDefault="00272432" w:rsidP="00353EC4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Set up a blogging website for a beauty blogger. This website uses the power of GatsbyJs a static site generator. This is a fully functional production ready Search Engine Optimized, PWA blog which loads quickly and have beautiful user experience.</w:t>
            </w:r>
          </w:p>
          <w:p w:rsidR="003C001A" w:rsidRPr="00353EC4" w:rsidRDefault="003C001A" w:rsidP="00353EC4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Live Demo: </w:t>
            </w:r>
            <w:hyperlink r:id="rId11" w:history="1">
              <w:r w:rsidRPr="003C001A">
                <w:rPr>
                  <w:rStyle w:val="Hyperlink"/>
                  <w:rFonts w:ascii="Calibri" w:hAnsi="Calibri" w:cs="Calibri"/>
                  <w:b w:val="0"/>
                </w:rPr>
                <w:t>https://maqshine.com/</w:t>
              </w:r>
            </w:hyperlink>
          </w:p>
          <w:p w:rsidR="00353EC4" w:rsidRDefault="00353EC4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</w:p>
          <w:p w:rsidR="004053DE" w:rsidRDefault="004053DE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 Street – Reporting Project</w:t>
            </w:r>
          </w:p>
          <w:p w:rsidR="004053DE" w:rsidRDefault="004053DE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</w:p>
          <w:p w:rsidR="002E1626" w:rsidRDefault="00DC1558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State Street - </w:t>
            </w:r>
            <w:r w:rsidR="002E1626">
              <w:rPr>
                <w:rFonts w:ascii="Calibri" w:hAnsi="Calibri" w:cs="Calibri"/>
              </w:rPr>
              <w:t>Report performance monitoring tool</w:t>
            </w:r>
          </w:p>
          <w:p w:rsidR="00353EC4" w:rsidRDefault="00353EC4" w:rsidP="00840DA9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 w:rsidRPr="00353EC4">
              <w:rPr>
                <w:rFonts w:ascii="Calibri" w:hAnsi="Calibri" w:cs="Calibri"/>
                <w:b w:val="0"/>
              </w:rPr>
              <w:t xml:space="preserve">It is a long established fact that a reader will be distracted by the readable content of a page when looking at its layout. The point of using Lorem Ipsum is that it has a more-or-less normal distribution of </w:t>
            </w:r>
            <w:r w:rsidRPr="00353EC4">
              <w:rPr>
                <w:rFonts w:ascii="Calibri" w:hAnsi="Calibri" w:cs="Calibri"/>
                <w:b w:val="0"/>
              </w:rPr>
              <w:lastRenderedPageBreak/>
              <w:t>letters, as opposed to using 'Content here, content here', making it look like readable English.</w:t>
            </w:r>
          </w:p>
          <w:p w:rsidR="004053DE" w:rsidRPr="00DC1558" w:rsidRDefault="004053DE" w:rsidP="00840DA9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bookmarkStart w:id="0" w:name="_GoBack"/>
            <w:bookmarkEnd w:id="0"/>
          </w:p>
          <w:p w:rsidR="002E1626" w:rsidRDefault="00DC1558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State Street - </w:t>
            </w:r>
            <w:r w:rsidR="002E1626">
              <w:rPr>
                <w:rFonts w:ascii="Calibri" w:hAnsi="Calibri" w:cs="Calibri"/>
              </w:rPr>
              <w:t>Replication monitoring tool</w:t>
            </w:r>
          </w:p>
          <w:p w:rsidR="00353EC4" w:rsidRPr="00353EC4" w:rsidRDefault="00353EC4" w:rsidP="00353EC4">
            <w:pPr>
              <w:pStyle w:val="Heading1"/>
              <w:outlineLvl w:val="0"/>
              <w:rPr>
                <w:rFonts w:ascii="Calibri" w:hAnsi="Calibri" w:cs="Calibri"/>
                <w:b w:val="0"/>
              </w:rPr>
            </w:pPr>
            <w:r w:rsidRPr="00353EC4">
              <w:rPr>
                <w:rFonts w:ascii="Calibri" w:hAnsi="Calibri" w:cs="Calibri"/>
                <w:b w:val="0"/>
              </w:rPr>
              <w:t>It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</w:t>
            </w:r>
          </w:p>
          <w:p w:rsidR="00353EC4" w:rsidRDefault="00353EC4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</w:p>
        </w:tc>
      </w:tr>
      <w:tr w:rsidR="004A3AFC" w:rsidRPr="004A3AFC" w:rsidTr="002D4F34">
        <w:tc>
          <w:tcPr>
            <w:tcW w:w="1872" w:type="dxa"/>
          </w:tcPr>
          <w:p w:rsidR="004A3AFC" w:rsidRPr="004A3AFC" w:rsidRDefault="004A3AFC" w:rsidP="00840DA9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Digital footprint</w:t>
            </w:r>
          </w:p>
        </w:tc>
        <w:tc>
          <w:tcPr>
            <w:tcW w:w="6768" w:type="dxa"/>
          </w:tcPr>
          <w:p w:rsidR="004A3AFC" w:rsidRPr="004A3AFC" w:rsidRDefault="004A3AFC" w:rsidP="004A3AFC">
            <w:pPr>
              <w:pStyle w:val="Heading1"/>
              <w:outlineLvl w:val="0"/>
              <w:rPr>
                <w:rFonts w:ascii="Calibri" w:hAnsi="Calibri" w:cs="Calibri"/>
                <w:i/>
              </w:rPr>
            </w:pPr>
            <w:r w:rsidRPr="004A3AFC">
              <w:rPr>
                <w:rFonts w:ascii="Calibri" w:hAnsi="Calibri" w:cs="Calibri"/>
                <w:i/>
              </w:rPr>
              <w:t xml:space="preserve">LinkedIn: </w:t>
            </w:r>
            <w:hyperlink r:id="rId12" w:history="1">
              <w:r w:rsidRPr="0063350A">
                <w:rPr>
                  <w:rStyle w:val="Hyperlink"/>
                  <w:rFonts w:ascii="Calibri" w:hAnsi="Calibri" w:cs="Calibri"/>
                  <w:b w:val="0"/>
                  <w:i/>
                </w:rPr>
                <w:t>https://www.linkedin.com/in/rvpandey99/</w:t>
              </w:r>
            </w:hyperlink>
          </w:p>
          <w:p w:rsidR="004A3AFC" w:rsidRPr="004A3AFC" w:rsidRDefault="004A3AFC" w:rsidP="004A3AFC">
            <w:pPr>
              <w:pStyle w:val="Heading1"/>
              <w:outlineLvl w:val="0"/>
              <w:rPr>
                <w:rFonts w:ascii="Calibri" w:hAnsi="Calibri" w:cs="Calibri"/>
              </w:rPr>
            </w:pPr>
            <w:r w:rsidRPr="004A3AFC">
              <w:rPr>
                <w:rFonts w:ascii="Calibri" w:hAnsi="Calibri" w:cs="Calibri"/>
                <w:i/>
              </w:rPr>
              <w:t xml:space="preserve">Website: </w:t>
            </w:r>
            <w:hyperlink r:id="rId13" w:history="1">
              <w:r w:rsidRPr="0063350A">
                <w:rPr>
                  <w:rStyle w:val="Hyperlink"/>
                  <w:rFonts w:ascii="Calibri" w:hAnsi="Calibri" w:cs="Calibri"/>
                  <w:b w:val="0"/>
                  <w:i/>
                </w:rPr>
                <w:t>https://www.raviprakashpandey.com/</w:t>
              </w:r>
            </w:hyperlink>
          </w:p>
        </w:tc>
      </w:tr>
    </w:tbl>
    <w:p w:rsidR="003D37C1" w:rsidRPr="004A3AFC" w:rsidRDefault="003D37C1" w:rsidP="00BB1ED9">
      <w:pPr>
        <w:rPr>
          <w:rFonts w:ascii="Calibri" w:hAnsi="Calibri" w:cs="Calibri"/>
        </w:rPr>
      </w:pPr>
    </w:p>
    <w:sectPr w:rsidR="003D37C1" w:rsidRPr="004A3AFC" w:rsidSect="009D5DD2">
      <w:footerReference w:type="default" r:id="rId14"/>
      <w:footerReference w:type="first" r:id="rId15"/>
      <w:pgSz w:w="11906" w:h="16838" w:code="9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CCA" w:rsidRDefault="00D86CCA">
      <w:pPr>
        <w:spacing w:after="0" w:line="240" w:lineRule="auto"/>
      </w:pPr>
      <w:r>
        <w:separator/>
      </w:r>
    </w:p>
  </w:endnote>
  <w:endnote w:type="continuationSeparator" w:id="0">
    <w:p w:rsidR="00D86CCA" w:rsidRDefault="00D8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4053DE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B0E4AEB9F66439C85E3C03144122385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C92C71" w:rsidRPr="00C92C71" w:rsidRDefault="00BC2758" w:rsidP="00C92C71">
              <w:pPr>
                <w:pStyle w:val="Footer"/>
              </w:pPr>
              <w:r>
                <w:t>Ravi Prakash Pandey</w:t>
              </w:r>
            </w:p>
          </w:sdtContent>
        </w:sdt>
        <w:p w:rsidR="00A86F61" w:rsidRDefault="009D5DD2" w:rsidP="009D5DD2">
          <w:pPr>
            <w:pStyle w:val="Footer"/>
          </w:pPr>
          <w:r>
            <w:t>+91 7007993416,  Rvpandey99@gmail.com</w:t>
          </w:r>
        </w:p>
      </w:tc>
    </w:tr>
  </w:tbl>
  <w:p w:rsidR="00A86F61" w:rsidRDefault="0094125D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1224ecebb2952ef004daa30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4125D" w:rsidRPr="009D5DD2" w:rsidRDefault="009D5DD2" w:rsidP="009D5DD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D5DD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1224ecebb2952ef004daa30" o:spid="_x0000_s1026" type="#_x0000_t202" alt="{&quot;HashCode&quot;:-86794880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" o:allowincell="f" filled="f" stroked="f" strokeweight=".5pt">
              <v:textbox inset="20pt,0,,0">
                <w:txbxContent>
                  <w:p w:rsidR="0094125D" w:rsidRPr="009D5DD2" w:rsidRDefault="009D5DD2" w:rsidP="009D5DD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D5DD2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25D" w:rsidRDefault="0094125D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88b24b898f02f317fde3c2c9" descr="{&quot;HashCode&quot;:-867948802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4125D" w:rsidRPr="009D5DD2" w:rsidRDefault="009D5DD2" w:rsidP="009D5DD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D5DD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8b24b898f02f317fde3c2c9" o:spid="_x0000_s1027" type="#_x0000_t202" alt="{&quot;HashCode&quot;:-867948802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3daPfRsDAABA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:rsidR="0094125D" w:rsidRPr="009D5DD2" w:rsidRDefault="009D5DD2" w:rsidP="009D5DD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D5DD2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CCA" w:rsidRDefault="00D86CCA">
      <w:pPr>
        <w:spacing w:after="0" w:line="240" w:lineRule="auto"/>
      </w:pPr>
      <w:r>
        <w:separator/>
      </w:r>
    </w:p>
  </w:footnote>
  <w:footnote w:type="continuationSeparator" w:id="0">
    <w:p w:rsidR="00D86CCA" w:rsidRDefault="00D86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D67D47"/>
    <w:multiLevelType w:val="hybridMultilevel"/>
    <w:tmpl w:val="C7BE7A56"/>
    <w:lvl w:ilvl="0" w:tplc="40B4947A">
      <w:numFmt w:val="bullet"/>
      <w:lvlText w:val=""/>
      <w:lvlJc w:val="left"/>
      <w:pPr>
        <w:ind w:left="360" w:hanging="360"/>
      </w:pPr>
      <w:rPr>
        <w:rFonts w:ascii="Symbol" w:eastAsiaTheme="minorEastAsia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475EB6"/>
    <w:multiLevelType w:val="hybridMultilevel"/>
    <w:tmpl w:val="8F52C138"/>
    <w:lvl w:ilvl="0" w:tplc="40B4947A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82A22"/>
    <w:multiLevelType w:val="hybridMultilevel"/>
    <w:tmpl w:val="2318B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730E2778"/>
    <w:multiLevelType w:val="hybridMultilevel"/>
    <w:tmpl w:val="DE3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58"/>
    <w:rsid w:val="00014CE3"/>
    <w:rsid w:val="0004364E"/>
    <w:rsid w:val="000A1476"/>
    <w:rsid w:val="000B32EC"/>
    <w:rsid w:val="000E000D"/>
    <w:rsid w:val="001905AF"/>
    <w:rsid w:val="001C5D03"/>
    <w:rsid w:val="00272432"/>
    <w:rsid w:val="002D4F34"/>
    <w:rsid w:val="002D74AD"/>
    <w:rsid w:val="002E1626"/>
    <w:rsid w:val="002E48F1"/>
    <w:rsid w:val="002F798F"/>
    <w:rsid w:val="00310E1D"/>
    <w:rsid w:val="00331C78"/>
    <w:rsid w:val="00353EC4"/>
    <w:rsid w:val="003C001A"/>
    <w:rsid w:val="003D37C1"/>
    <w:rsid w:val="004053DE"/>
    <w:rsid w:val="00466017"/>
    <w:rsid w:val="004A3AFC"/>
    <w:rsid w:val="004B37C5"/>
    <w:rsid w:val="004E6E44"/>
    <w:rsid w:val="005203B5"/>
    <w:rsid w:val="005A6A02"/>
    <w:rsid w:val="005D21FB"/>
    <w:rsid w:val="005D4F13"/>
    <w:rsid w:val="005F7B40"/>
    <w:rsid w:val="0063350A"/>
    <w:rsid w:val="006724A7"/>
    <w:rsid w:val="00675AA5"/>
    <w:rsid w:val="006B2AB4"/>
    <w:rsid w:val="0076114C"/>
    <w:rsid w:val="00784B25"/>
    <w:rsid w:val="008333FC"/>
    <w:rsid w:val="00841341"/>
    <w:rsid w:val="008466F0"/>
    <w:rsid w:val="008569E5"/>
    <w:rsid w:val="0094125D"/>
    <w:rsid w:val="00963E0F"/>
    <w:rsid w:val="0096638F"/>
    <w:rsid w:val="009916BD"/>
    <w:rsid w:val="009B1B1B"/>
    <w:rsid w:val="009B20C1"/>
    <w:rsid w:val="009D5DD2"/>
    <w:rsid w:val="009F6D0B"/>
    <w:rsid w:val="00A449BF"/>
    <w:rsid w:val="00A7034D"/>
    <w:rsid w:val="00A704CA"/>
    <w:rsid w:val="00A86F61"/>
    <w:rsid w:val="00AD0CCD"/>
    <w:rsid w:val="00B034E9"/>
    <w:rsid w:val="00B67BCB"/>
    <w:rsid w:val="00BB1ED9"/>
    <w:rsid w:val="00BC23C0"/>
    <w:rsid w:val="00BC2758"/>
    <w:rsid w:val="00C92C71"/>
    <w:rsid w:val="00CA44C2"/>
    <w:rsid w:val="00D140F4"/>
    <w:rsid w:val="00D40E04"/>
    <w:rsid w:val="00D86CCA"/>
    <w:rsid w:val="00DA29DA"/>
    <w:rsid w:val="00DC00B3"/>
    <w:rsid w:val="00DC1558"/>
    <w:rsid w:val="00E21D64"/>
    <w:rsid w:val="00E33851"/>
    <w:rsid w:val="00EB0A7E"/>
    <w:rsid w:val="00F3010C"/>
    <w:rsid w:val="00F31BF6"/>
    <w:rsid w:val="00F8731E"/>
    <w:rsid w:val="00F94977"/>
    <w:rsid w:val="00FA47C2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20D02"/>
  <w15:chartTrackingRefBased/>
  <w15:docId w15:val="{1A031F1F-2B1A-4F7D-AA88-4475EAC6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aviprakashpandey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rvpandey99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qshine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trade-ravi.herokuapp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rvpandey99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953718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2F58D75B1441B692DBEEA11C1F4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65752-BE18-4752-AF15-0973886D496D}"/>
      </w:docPartPr>
      <w:docPartBody>
        <w:p w:rsidR="00B23FB2" w:rsidRDefault="00887EDE">
          <w:pPr>
            <w:pStyle w:val="A32F58D75B1441B692DBEEA11C1F4221"/>
          </w:pPr>
          <w:r>
            <w:t>Your Name</w:t>
          </w:r>
        </w:p>
      </w:docPartBody>
    </w:docPart>
    <w:docPart>
      <w:docPartPr>
        <w:name w:val="D59F6EE1BD7C43A989D09DF47DFDC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2B8E1-A607-4607-927F-B05F27C3F660}"/>
      </w:docPartPr>
      <w:docPartBody>
        <w:p w:rsidR="00B23FB2" w:rsidRDefault="00887EDE">
          <w:pPr>
            <w:pStyle w:val="D59F6EE1BD7C43A989D09DF47DFDCAC7"/>
          </w:pPr>
          <w:r w:rsidRPr="00A704CA">
            <w:t>Email</w:t>
          </w:r>
        </w:p>
      </w:docPartBody>
    </w:docPart>
    <w:docPart>
      <w:docPartPr>
        <w:name w:val="55134ABE420F4810B4C1DCE802B9D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0271D-CF5E-40B8-84CB-2F342AF68E3D}"/>
      </w:docPartPr>
      <w:docPartBody>
        <w:p w:rsidR="00B23FB2" w:rsidRDefault="00887EDE">
          <w:pPr>
            <w:pStyle w:val="55134ABE420F4810B4C1DCE802B9D36F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9DDCACC1B6EA40D2886FABED7D59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D74F9-02EC-4DA3-A4DD-0B5508FD036D}"/>
      </w:docPartPr>
      <w:docPartBody>
        <w:p w:rsidR="00B23FB2" w:rsidRDefault="00887EDE">
          <w:pPr>
            <w:pStyle w:val="9DDCACC1B6EA40D2886FABED7D591873"/>
          </w:pPr>
          <w:r w:rsidRPr="005F7B40">
            <w:t>Experience</w:t>
          </w:r>
        </w:p>
      </w:docPartBody>
    </w:docPart>
    <w:docPart>
      <w:docPartPr>
        <w:name w:val="2B0E4AEB9F66439C85E3C03144122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44C50-0C27-4726-A859-9E03B5EB82E9}"/>
      </w:docPartPr>
      <w:docPartBody>
        <w:p w:rsidR="00B23FB2" w:rsidRDefault="00887EDE">
          <w:pPr>
            <w:pStyle w:val="2B0E4AEB9F66439C85E3C03144122385"/>
          </w:pPr>
          <w:r>
            <w:t>Job Title 1</w:t>
          </w:r>
        </w:p>
      </w:docPartBody>
    </w:docPart>
    <w:docPart>
      <w:docPartPr>
        <w:name w:val="A63E625CF9404EEAB577A6B76F10B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D5C34-8EA8-49FF-8832-0B19CFA5DBF2}"/>
      </w:docPartPr>
      <w:docPartBody>
        <w:p w:rsidR="00B23FB2" w:rsidRDefault="00887EDE">
          <w:pPr>
            <w:pStyle w:val="A63E625CF9404EEAB577A6B76F10BD1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DE"/>
    <w:rsid w:val="00887EDE"/>
    <w:rsid w:val="00B23FB2"/>
    <w:rsid w:val="00B4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F58D75B1441B692DBEEA11C1F4221">
    <w:name w:val="A32F58D75B1441B692DBEEA11C1F4221"/>
  </w:style>
  <w:style w:type="paragraph" w:customStyle="1" w:styleId="577DE66B244E4DAD911DD37B6577AFD3">
    <w:name w:val="577DE66B244E4DAD911DD37B6577AFD3"/>
  </w:style>
  <w:style w:type="paragraph" w:customStyle="1" w:styleId="6C244536197A4627B71153F8ADCF6F69">
    <w:name w:val="6C244536197A4627B71153F8ADCF6F69"/>
  </w:style>
  <w:style w:type="paragraph" w:customStyle="1" w:styleId="D59F6EE1BD7C43A989D09DF47DFDCAC7">
    <w:name w:val="D59F6EE1BD7C43A989D09DF47DFDCAC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55134ABE420F4810B4C1DCE802B9D36F">
    <w:name w:val="55134ABE420F4810B4C1DCE802B9D36F"/>
  </w:style>
  <w:style w:type="paragraph" w:customStyle="1" w:styleId="62A3BAD4A13F4B969CFC06D38F1F8409">
    <w:name w:val="62A3BAD4A13F4B969CFC06D38F1F8409"/>
  </w:style>
  <w:style w:type="paragraph" w:customStyle="1" w:styleId="9DDCACC1B6EA40D2886FABED7D591873">
    <w:name w:val="9DDCACC1B6EA40D2886FABED7D591873"/>
  </w:style>
  <w:style w:type="paragraph" w:customStyle="1" w:styleId="2B0E4AEB9F66439C85E3C03144122385">
    <w:name w:val="2B0E4AEB9F66439C85E3C03144122385"/>
  </w:style>
  <w:style w:type="paragraph" w:customStyle="1" w:styleId="2E6E69889FE04464A0ED44AF66FAF237">
    <w:name w:val="2E6E69889FE04464A0ED44AF66FAF237"/>
  </w:style>
  <w:style w:type="paragraph" w:customStyle="1" w:styleId="5004C56273A541469D2DD874C8E55B96">
    <w:name w:val="5004C56273A541469D2DD874C8E55B96"/>
  </w:style>
  <w:style w:type="paragraph" w:customStyle="1" w:styleId="7D2CE53A90724CB48CBF52C3CF382C6B">
    <w:name w:val="7D2CE53A90724CB48CBF52C3CF382C6B"/>
  </w:style>
  <w:style w:type="paragraph" w:customStyle="1" w:styleId="A128161493DF4E5DAED14ED4178251EA">
    <w:name w:val="A128161493DF4E5DAED14ED4178251EA"/>
  </w:style>
  <w:style w:type="paragraph" w:customStyle="1" w:styleId="E80F08E75AEA4D10898BE2EADF87EF50">
    <w:name w:val="E80F08E75AEA4D10898BE2EADF87EF50"/>
  </w:style>
  <w:style w:type="paragraph" w:customStyle="1" w:styleId="65A2C6C2245F4105AA9C98DBB70F4475">
    <w:name w:val="65A2C6C2245F4105AA9C98DBB70F4475"/>
  </w:style>
  <w:style w:type="paragraph" w:customStyle="1" w:styleId="2E6E3A56ADCA45DBBB808C7537062A83">
    <w:name w:val="2E6E3A56ADCA45DBBB808C7537062A83"/>
  </w:style>
  <w:style w:type="paragraph" w:customStyle="1" w:styleId="7AFD7059B8AD466D8995F86BD3FC4CEA">
    <w:name w:val="7AFD7059B8AD466D8995F86BD3FC4CEA"/>
  </w:style>
  <w:style w:type="paragraph" w:customStyle="1" w:styleId="7FB78FAE36C64FE3A02134B400E2AD2C">
    <w:name w:val="7FB78FAE36C64FE3A02134B400E2AD2C"/>
  </w:style>
  <w:style w:type="paragraph" w:customStyle="1" w:styleId="4AB8989AB55245F19A900E0B67792AF8">
    <w:name w:val="4AB8989AB55245F19A900E0B67792AF8"/>
  </w:style>
  <w:style w:type="paragraph" w:customStyle="1" w:styleId="E7011C4A655F49AAAA055AB3CE0647A8">
    <w:name w:val="E7011C4A655F49AAAA055AB3CE0647A8"/>
  </w:style>
  <w:style w:type="paragraph" w:customStyle="1" w:styleId="A63E625CF9404EEAB577A6B76F10BD1D">
    <w:name w:val="A63E625CF9404EEAB577A6B76F10BD1D"/>
  </w:style>
  <w:style w:type="paragraph" w:customStyle="1" w:styleId="A70DDA808BED4D62BF37F30F2F5D5687">
    <w:name w:val="A70DDA808BED4D62BF37F30F2F5D5687"/>
  </w:style>
  <w:style w:type="paragraph" w:customStyle="1" w:styleId="DD32E2F6E1C940ED973C691A959CFCDC">
    <w:name w:val="DD32E2F6E1C940ED973C691A959CFCDC"/>
  </w:style>
  <w:style w:type="paragraph" w:customStyle="1" w:styleId="E498F0291835421E80733215396D0933">
    <w:name w:val="E498F0291835421E80733215396D0933"/>
  </w:style>
  <w:style w:type="paragraph" w:customStyle="1" w:styleId="215F7AD00F824710BA04EC9E38805863">
    <w:name w:val="215F7AD00F824710BA04EC9E38805863"/>
  </w:style>
  <w:style w:type="paragraph" w:customStyle="1" w:styleId="03BDCA393E4D454E87AEF4C9D97E265A">
    <w:name w:val="03BDCA393E4D454E87AEF4C9D97E265A"/>
  </w:style>
  <w:style w:type="paragraph" w:customStyle="1" w:styleId="FDAF5F33AE43475EA0019F2DA741455D">
    <w:name w:val="FDAF5F33AE43475EA0019F2DA741455D"/>
  </w:style>
  <w:style w:type="paragraph" w:customStyle="1" w:styleId="BD5711649E454E379655ACCB2C678251">
    <w:name w:val="BD5711649E454E379655ACCB2C678251"/>
  </w:style>
  <w:style w:type="paragraph" w:customStyle="1" w:styleId="BA697CD4F5E74470A1B15FEAED69C89F">
    <w:name w:val="BA697CD4F5E74470A1B15FEAED69C89F"/>
  </w:style>
  <w:style w:type="paragraph" w:customStyle="1" w:styleId="7C801839190D4D46919A39452E1ECD28">
    <w:name w:val="7C801839190D4D46919A39452E1ECD28"/>
  </w:style>
  <w:style w:type="paragraph" w:customStyle="1" w:styleId="5FDE06B7BC494115BC9906C0D1DA5007">
    <w:name w:val="5FDE06B7BC494115BC9906C0D1DA5007"/>
  </w:style>
  <w:style w:type="paragraph" w:customStyle="1" w:styleId="6106B3081C90455791D9E61087547E3A">
    <w:name w:val="6106B3081C90455791D9E61087547E3A"/>
  </w:style>
  <w:style w:type="paragraph" w:customStyle="1" w:styleId="3944269E51CD4CB28CE8AF1CE1519B8F">
    <w:name w:val="3944269E51CD4CB28CE8AF1CE1519B8F"/>
  </w:style>
  <w:style w:type="paragraph" w:customStyle="1" w:styleId="3A5CD52AA2B744A59A3995E94EE2C567">
    <w:name w:val="3A5CD52AA2B744A59A3995E94EE2C5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412FA0-3A80-4BDA-8C35-F4C86D91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398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Pandey (Securities)</dc:creator>
  <cp:keywords/>
  <dc:description>Ravi Prakash Pandey</dc:description>
  <cp:lastModifiedBy>Ravi Prakash Pandey (Securities)</cp:lastModifiedBy>
  <cp:revision>28</cp:revision>
  <dcterms:created xsi:type="dcterms:W3CDTF">2020-01-22T14:59:00Z</dcterms:created>
  <dcterms:modified xsi:type="dcterms:W3CDTF">2020-01-23T09:09:00Z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a3599e32-523d-45cf-80c8-50d522cc3338_Enabled">
    <vt:lpwstr>True</vt:lpwstr>
  </property>
  <property fmtid="{D5CDD505-2E9C-101B-9397-08002B2CF9AE}" pid="4" name="MSIP_Label_a3599e32-523d-45cf-80c8-50d522cc3338_SiteId">
    <vt:lpwstr>258ac4e4-146a-411e-9dc8-79a9e12fd6da</vt:lpwstr>
  </property>
  <property fmtid="{D5CDD505-2E9C-101B-9397-08002B2CF9AE}" pid="5" name="MSIP_Label_a3599e32-523d-45cf-80c8-50d522cc3338_Owner">
    <vt:lpwstr>RA953718@wipro.com</vt:lpwstr>
  </property>
  <property fmtid="{D5CDD505-2E9C-101B-9397-08002B2CF9AE}" pid="6" name="MSIP_Label_a3599e32-523d-45cf-80c8-50d522cc3338_SetDate">
    <vt:lpwstr>2020-01-23T06:06:56.1804261Z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ActionId">
    <vt:lpwstr>8ee4ddf3-da0d-4b1f-849e-688f8e3a9e8e</vt:lpwstr>
  </property>
  <property fmtid="{D5CDD505-2E9C-101B-9397-08002B2CF9AE}" pid="10" name="MSIP_Label_a3599e32-523d-45cf-80c8-50d522cc3338_Extended_MSFT_Method">
    <vt:lpwstr>Manual</vt:lpwstr>
  </property>
  <property fmtid="{D5CDD505-2E9C-101B-9397-08002B2CF9AE}" pid="11" name="Sensitivity">
    <vt:lpwstr>Public</vt:lpwstr>
  </property>
</Properties>
</file>